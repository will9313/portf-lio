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3AF10" w14:textId="77777777" w:rsidR="002039BD" w:rsidRPr="00B65B75" w:rsidRDefault="00B83A93" w:rsidP="00266305">
      <w:pPr>
        <w:rPr>
          <w:rFonts w:ascii="Times New Roman" w:hAnsi="Times New Roman"/>
          <w:b/>
          <w:color w:val="000000"/>
          <w:sz w:val="28"/>
          <w:szCs w:val="28"/>
        </w:rPr>
      </w:pPr>
      <w:r w:rsidRPr="00DB06E2">
        <w:rPr>
          <w:rFonts w:ascii="Times New Roman" w:hAnsi="Times New Roman"/>
          <w:b/>
          <w:color w:val="000000"/>
          <w:sz w:val="28"/>
          <w:szCs w:val="28"/>
        </w:rPr>
        <w:t>Willian</w:t>
      </w:r>
      <w:r w:rsidRPr="00B65B75">
        <w:rPr>
          <w:rFonts w:ascii="Times New Roman" w:hAnsi="Times New Roman"/>
          <w:b/>
          <w:color w:val="000000"/>
          <w:sz w:val="28"/>
          <w:szCs w:val="28"/>
        </w:rPr>
        <w:t xml:space="preserve"> Matheus </w:t>
      </w:r>
      <w:r w:rsidRPr="007E7BAA">
        <w:rPr>
          <w:rFonts w:ascii="Times New Roman" w:hAnsi="Times New Roman"/>
          <w:b/>
          <w:color w:val="000000"/>
          <w:sz w:val="28"/>
          <w:szCs w:val="28"/>
        </w:rPr>
        <w:t>Vasconcelos</w:t>
      </w:r>
      <w:r w:rsidRPr="00B65B75">
        <w:rPr>
          <w:rFonts w:ascii="Times New Roman" w:hAnsi="Times New Roman"/>
          <w:b/>
          <w:color w:val="000000"/>
          <w:sz w:val="28"/>
          <w:szCs w:val="28"/>
        </w:rPr>
        <w:t xml:space="preserve"> da Silva</w:t>
      </w:r>
    </w:p>
    <w:p w14:paraId="2EAFB181" w14:textId="77777777" w:rsidR="00CF7A85" w:rsidRDefault="000C3083" w:rsidP="00266305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Brasileiro, </w:t>
      </w:r>
      <w:r w:rsidR="001638B8" w:rsidRPr="00B65B75">
        <w:rPr>
          <w:rFonts w:ascii="Times New Roman" w:hAnsi="Times New Roman"/>
          <w:color w:val="000000"/>
          <w:sz w:val="28"/>
          <w:szCs w:val="28"/>
        </w:rPr>
        <w:t xml:space="preserve">solteiro, </w:t>
      </w:r>
      <w:r w:rsidR="0028476C">
        <w:rPr>
          <w:rFonts w:ascii="Times New Roman" w:hAnsi="Times New Roman"/>
          <w:color w:val="000000"/>
          <w:sz w:val="28"/>
          <w:szCs w:val="28"/>
        </w:rPr>
        <w:t>23</w:t>
      </w:r>
      <w:r w:rsidR="001638B8" w:rsidRPr="00B65B75">
        <w:rPr>
          <w:rFonts w:ascii="Times New Roman" w:hAnsi="Times New Roman"/>
          <w:color w:val="000000"/>
          <w:sz w:val="28"/>
          <w:szCs w:val="28"/>
        </w:rPr>
        <w:t xml:space="preserve"> anos</w:t>
      </w:r>
      <w:r w:rsidR="001638B8" w:rsidRPr="00B65B75">
        <w:rPr>
          <w:rFonts w:ascii="Times New Roman" w:hAnsi="Times New Roman"/>
          <w:color w:val="000000"/>
          <w:sz w:val="28"/>
          <w:szCs w:val="28"/>
        </w:rPr>
        <w:br/>
        <w:t xml:space="preserve">Rua </w:t>
      </w:r>
      <w:r w:rsidR="00B83A93" w:rsidRPr="00B65B75">
        <w:rPr>
          <w:rFonts w:ascii="Times New Roman" w:hAnsi="Times New Roman"/>
          <w:color w:val="000000"/>
          <w:sz w:val="28"/>
          <w:szCs w:val="28"/>
        </w:rPr>
        <w:t>Otília Morelli, número 76</w:t>
      </w:r>
      <w:r w:rsidR="00014042">
        <w:rPr>
          <w:rFonts w:ascii="Times New Roman" w:hAnsi="Times New Roman"/>
          <w:color w:val="000000"/>
          <w:sz w:val="28"/>
          <w:szCs w:val="28"/>
        </w:rPr>
        <w:t xml:space="preserve"> -  </w:t>
      </w:r>
      <w:r w:rsidR="00014042" w:rsidRPr="00B65B75">
        <w:rPr>
          <w:rFonts w:ascii="Times New Roman" w:hAnsi="Times New Roman"/>
          <w:color w:val="000000"/>
          <w:sz w:val="28"/>
          <w:szCs w:val="28"/>
        </w:rPr>
        <w:t>Jardim Simone – Votorantim – SP</w:t>
      </w:r>
      <w:r w:rsidR="001638B8" w:rsidRPr="00B65B75">
        <w:rPr>
          <w:rFonts w:ascii="Times New Roman" w:hAnsi="Times New Roman"/>
          <w:color w:val="000000"/>
          <w:sz w:val="28"/>
          <w:szCs w:val="28"/>
        </w:rPr>
        <w:br/>
      </w:r>
      <w:r w:rsidR="005B2665">
        <w:rPr>
          <w:rFonts w:ascii="Times New Roman" w:hAnsi="Times New Roman"/>
          <w:color w:val="000000"/>
          <w:sz w:val="28"/>
          <w:szCs w:val="28"/>
        </w:rPr>
        <w:t>Telefone</w:t>
      </w:r>
      <w:proofErr w:type="gramStart"/>
      <w:r w:rsidR="005B2665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877C3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92818" w:rsidRPr="00B65B75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="00F92818" w:rsidRPr="00B65B75">
        <w:rPr>
          <w:rFonts w:ascii="Times New Roman" w:hAnsi="Times New Roman"/>
          <w:color w:val="000000"/>
          <w:sz w:val="28"/>
          <w:szCs w:val="28"/>
        </w:rPr>
        <w:t xml:space="preserve">15) </w:t>
      </w:r>
      <w:r w:rsidR="007454E8">
        <w:rPr>
          <w:rFonts w:ascii="Times New Roman" w:hAnsi="Times New Roman"/>
          <w:color w:val="000000"/>
          <w:sz w:val="28"/>
          <w:szCs w:val="28"/>
        </w:rPr>
        <w:t>9</w:t>
      </w:r>
      <w:r w:rsidR="00142934">
        <w:rPr>
          <w:rFonts w:ascii="Times New Roman" w:hAnsi="Times New Roman"/>
          <w:color w:val="000000"/>
          <w:sz w:val="28"/>
          <w:szCs w:val="28"/>
        </w:rPr>
        <w:t>9638-5923</w:t>
      </w:r>
      <w:r w:rsidR="00E845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B2665">
        <w:rPr>
          <w:rFonts w:ascii="Times New Roman" w:hAnsi="Times New Roman"/>
          <w:color w:val="000000"/>
          <w:sz w:val="28"/>
          <w:szCs w:val="28"/>
        </w:rPr>
        <w:t xml:space="preserve">                        </w:t>
      </w:r>
      <w:r w:rsidR="00585CAA" w:rsidRPr="00B65B7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92818" w:rsidRPr="00B65B75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</w:t>
      </w:r>
      <w:r w:rsidR="00014042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5B5FD3" w:rsidRPr="00B65B75">
        <w:rPr>
          <w:rFonts w:ascii="Times New Roman" w:hAnsi="Times New Roman"/>
          <w:color w:val="000000"/>
          <w:sz w:val="28"/>
          <w:szCs w:val="28"/>
        </w:rPr>
        <w:t>E-mail:</w:t>
      </w:r>
      <w:r w:rsidR="005B266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F7A85" w:rsidRPr="00C343D9">
        <w:rPr>
          <w:rFonts w:ascii="Times New Roman" w:hAnsi="Times New Roman"/>
          <w:color w:val="000000"/>
          <w:sz w:val="28"/>
          <w:szCs w:val="28"/>
        </w:rPr>
        <w:t>willian_vasconcelos1993@hotmail.com</w:t>
      </w:r>
    </w:p>
    <w:p w14:paraId="39E1EB55" w14:textId="77777777" w:rsidR="00756035" w:rsidRPr="00014042" w:rsidRDefault="00756035" w:rsidP="00266305">
      <w:pPr>
        <w:rPr>
          <w:rFonts w:ascii="Times New Roman" w:hAnsi="Times New Roman"/>
          <w:b/>
          <w:color w:val="000000"/>
          <w:sz w:val="28"/>
          <w:szCs w:val="28"/>
        </w:rPr>
      </w:pPr>
      <w:r w:rsidRPr="00B65B75">
        <w:rPr>
          <w:rFonts w:ascii="Times New Roman" w:hAnsi="Times New Roman"/>
          <w:b/>
          <w:color w:val="000000"/>
          <w:sz w:val="28"/>
          <w:szCs w:val="28"/>
        </w:rPr>
        <w:t>FORMAÇÃO</w:t>
      </w:r>
    </w:p>
    <w:p w14:paraId="78019C9D" w14:textId="77777777" w:rsidR="001638B8" w:rsidRPr="00B65B75" w:rsidRDefault="0028476C" w:rsidP="00266305">
      <w:pPr>
        <w:pStyle w:val="Seo"/>
        <w:rPr>
          <w:rFonts w:ascii="Times New Roman" w:hAnsi="Times New Roman"/>
          <w:color w:val="000000"/>
          <w:sz w:val="28"/>
          <w:szCs w:val="28"/>
        </w:rPr>
      </w:pPr>
      <w:r w:rsidRPr="00B65B75">
        <w:rPr>
          <w:rFonts w:ascii="Times New Roman" w:hAnsi="Times New Roman"/>
          <w:color w:val="000000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B52B5E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7620" r="9525" b="10795"/>
                <wp:wrapNone/>
                <wp:docPr id="4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wp14="http://schemas.microsoft.com/office/word/2010/wordml">
            <w:pict w14:anchorId="4FAE728D">
              <v:shapetype id="_x0000_t32" coordsize="21600,21600" o:oned="t" filled="f" o:spt="32" path="m,l21600,21600e" w14:anchorId="410BE99E">
                <v:path fillok="f" arrowok="t" o:connecttype="none"/>
                <o:lock v:ext="edit" shapetype="t"/>
              </v:shapetype>
              <v:shape id="AutoShape 169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bP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sjF2z5wCAAB5BQAADgAAAAAAAAAAAAAAAAAuAgAAZHJzL2Uyb0Rv&#10;Yy54bWxQSwECLQAUAAYACAAAACEABcompdoAAAAGAQAADwAAAAAAAAAAAAAAAAD2BAAAZHJzL2Rv&#10;d25yZXYueG1sUEsFBgAAAAAEAAQA8wAAAP0FAAAAAA==&#10;">
                <w10:wrap anchorx="margin"/>
              </v:shape>
            </w:pict>
          </mc:Fallback>
        </mc:AlternateContent>
      </w:r>
    </w:p>
    <w:p w14:paraId="2A59FC54" w14:textId="43DA3BBB" w:rsidR="00C34203" w:rsidRDefault="00C34203" w:rsidP="0062555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Análise e Desenvolvimento de Sistemas, FATEC</w:t>
      </w:r>
      <w:r w:rsidR="000E0B8D">
        <w:rPr>
          <w:rFonts w:ascii="Times New Roman" w:hAnsi="Times New Roman"/>
          <w:color w:val="000000"/>
          <w:sz w:val="28"/>
          <w:szCs w:val="28"/>
        </w:rPr>
        <w:t xml:space="preserve"> de</w:t>
      </w:r>
      <w:r>
        <w:rPr>
          <w:rFonts w:ascii="Times New Roman" w:hAnsi="Times New Roman"/>
          <w:color w:val="000000"/>
          <w:sz w:val="28"/>
          <w:szCs w:val="28"/>
        </w:rPr>
        <w:t xml:space="preserve"> Sorocaba, </w:t>
      </w:r>
      <w:r w:rsidR="007454E8">
        <w:rPr>
          <w:rFonts w:ascii="Times New Roman" w:hAnsi="Times New Roman"/>
          <w:color w:val="000000"/>
          <w:sz w:val="28"/>
          <w:szCs w:val="28"/>
        </w:rPr>
        <w:t xml:space="preserve">Cursando </w:t>
      </w:r>
      <w:r w:rsidR="00337A15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° Semestre</w:t>
      </w:r>
    </w:p>
    <w:p w14:paraId="2A0DB316" w14:textId="77777777" w:rsidR="005B2665" w:rsidRDefault="005B2665" w:rsidP="0062555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B65B75">
        <w:rPr>
          <w:rFonts w:ascii="Times New Roman" w:hAnsi="Times New Roman"/>
          <w:color w:val="000000"/>
          <w:sz w:val="28"/>
          <w:szCs w:val="28"/>
        </w:rPr>
        <w:t>Técnico em Informát</w:t>
      </w:r>
      <w:r>
        <w:rPr>
          <w:rFonts w:ascii="Times New Roman" w:hAnsi="Times New Roman"/>
          <w:color w:val="000000"/>
          <w:sz w:val="28"/>
          <w:szCs w:val="28"/>
        </w:rPr>
        <w:t xml:space="preserve">ica,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Etec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Professor Elias Miguel Jr.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,  conclusão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2013</w:t>
      </w:r>
    </w:p>
    <w:p w14:paraId="03DB4C03" w14:textId="77777777" w:rsidR="005B2665" w:rsidRPr="005B2665" w:rsidRDefault="005B2665" w:rsidP="0062555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B65B75">
        <w:rPr>
          <w:rFonts w:ascii="Times New Roman" w:hAnsi="Times New Roman"/>
          <w:color w:val="000000"/>
          <w:sz w:val="28"/>
          <w:szCs w:val="28"/>
        </w:rPr>
        <w:t>Ensino Médio, ETEC</w:t>
      </w:r>
      <w:r>
        <w:rPr>
          <w:rFonts w:ascii="Times New Roman" w:hAnsi="Times New Roman"/>
          <w:color w:val="000000"/>
          <w:sz w:val="28"/>
          <w:szCs w:val="28"/>
        </w:rPr>
        <w:t xml:space="preserve"> de</w:t>
      </w:r>
      <w:r w:rsidRPr="00B65B75">
        <w:rPr>
          <w:rFonts w:ascii="Times New Roman" w:hAnsi="Times New Roman"/>
          <w:color w:val="000000"/>
          <w:sz w:val="28"/>
          <w:szCs w:val="28"/>
        </w:rPr>
        <w:t xml:space="preserve"> Votorantim, conclusão 2011</w:t>
      </w:r>
    </w:p>
    <w:p w14:paraId="133E3154" w14:textId="77777777" w:rsidR="00E015AD" w:rsidRPr="00B65B75" w:rsidRDefault="00E015AD" w:rsidP="00266305">
      <w:pPr>
        <w:pStyle w:val="PargrafodaLista"/>
        <w:spacing w:after="120" w:line="240" w:lineRule="auto"/>
        <w:ind w:left="0"/>
        <w:rPr>
          <w:rFonts w:ascii="Times New Roman" w:hAnsi="Times New Roman"/>
          <w:color w:val="000000"/>
          <w:sz w:val="28"/>
          <w:szCs w:val="28"/>
        </w:rPr>
      </w:pPr>
    </w:p>
    <w:p w14:paraId="59D6D64F" w14:textId="77777777" w:rsidR="008036CC" w:rsidRDefault="008036CC" w:rsidP="00266305">
      <w:pPr>
        <w:pStyle w:val="PargrafodaLista"/>
        <w:spacing w:after="120" w:line="240" w:lineRule="auto"/>
        <w:ind w:left="0"/>
        <w:rPr>
          <w:rFonts w:ascii="Times New Roman" w:hAnsi="Times New Roman"/>
          <w:b/>
          <w:color w:val="000000"/>
          <w:sz w:val="28"/>
          <w:szCs w:val="28"/>
        </w:rPr>
      </w:pPr>
      <w:r w:rsidRPr="00B65B75">
        <w:rPr>
          <w:rFonts w:ascii="Times New Roman" w:hAnsi="Times New Roman"/>
          <w:b/>
          <w:color w:val="000000"/>
          <w:sz w:val="28"/>
          <w:szCs w:val="28"/>
        </w:rPr>
        <w:t>ATIVIDADES PROFISSIONAIS</w:t>
      </w:r>
    </w:p>
    <w:p w14:paraId="05210971" w14:textId="77777777" w:rsidR="008036CC" w:rsidRPr="00B65B75" w:rsidRDefault="0028476C" w:rsidP="00266305">
      <w:pPr>
        <w:pStyle w:val="PargrafodaLista"/>
        <w:spacing w:after="120" w:line="240" w:lineRule="auto"/>
        <w:ind w:left="0"/>
        <w:rPr>
          <w:rFonts w:ascii="Times New Roman" w:hAnsi="Times New Roman"/>
          <w:color w:val="000000"/>
          <w:sz w:val="28"/>
          <w:szCs w:val="28"/>
        </w:rPr>
      </w:pPr>
      <w:r w:rsidRPr="00B65B75">
        <w:rPr>
          <w:rFonts w:ascii="Times New Roman" w:hAnsi="Times New Roman"/>
          <w:noProof/>
          <w:color w:val="000000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9C13A9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0160" r="9525" b="8255"/>
                <wp:wrapNone/>
                <wp:docPr id="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wp14="http://schemas.microsoft.com/office/word/2010/wordml">
            <w:pict w14:anchorId="441B9ADC">
              <v:shape id="AutoShape 173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14j/YJwCAAB5BQAADgAAAAAAAAAAAAAAAAAuAgAAZHJzL2Uyb0Rv&#10;Yy54bWxQSwECLQAUAAYACAAAACEABcompdoAAAAGAQAADwAAAAAAAAAAAAAAAAD2BAAAZHJzL2Rv&#10;d25yZXYueG1sUEsFBgAAAAAEAAQA8wAAAP0FAAAAAA==&#10;" w14:anchorId="2A6B3501">
                <w10:wrap anchorx="margin"/>
              </v:shape>
            </w:pict>
          </mc:Fallback>
        </mc:AlternateContent>
      </w:r>
    </w:p>
    <w:p w14:paraId="68C0DAD4" w14:textId="77777777" w:rsidR="00F6438A" w:rsidRDefault="00F6438A" w:rsidP="0062555D">
      <w:pPr>
        <w:pStyle w:val="PargrafodaLista"/>
        <w:numPr>
          <w:ilvl w:val="0"/>
          <w:numId w:val="30"/>
        </w:numPr>
        <w:spacing w:after="12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Estágio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Huawei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do Brasil LTDA </w:t>
      </w:r>
    </w:p>
    <w:p w14:paraId="6A7E2B44" w14:textId="17C2E22F" w:rsidR="00F6438A" w:rsidRDefault="00F6438A" w:rsidP="0062555D">
      <w:pPr>
        <w:pStyle w:val="PargrafodaLista"/>
        <w:spacing w:after="120" w:line="240" w:lineRule="auto"/>
        <w:ind w:left="588" w:firstLine="76"/>
        <w:jc w:val="both"/>
        <w:rPr>
          <w:rFonts w:ascii="Times New Roman" w:hAnsi="Times New Roman"/>
          <w:color w:val="000000"/>
          <w:sz w:val="28"/>
          <w:szCs w:val="28"/>
        </w:rPr>
      </w:pPr>
      <w:r w:rsidRPr="00992F10">
        <w:rPr>
          <w:rFonts w:ascii="Times New Roman" w:hAnsi="Times New Roman"/>
          <w:b/>
          <w:color w:val="000000"/>
          <w:sz w:val="28"/>
          <w:szCs w:val="28"/>
        </w:rPr>
        <w:t>Início</w:t>
      </w:r>
      <w:r w:rsidR="00A704F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045C3A">
        <w:rPr>
          <w:rFonts w:ascii="Times New Roman" w:hAnsi="Times New Roman"/>
          <w:color w:val="000000"/>
          <w:sz w:val="28"/>
          <w:szCs w:val="28"/>
        </w:rPr>
        <w:t xml:space="preserve">Agosto de </w:t>
      </w:r>
      <w:r w:rsidR="00C036DB">
        <w:rPr>
          <w:rFonts w:ascii="Times New Roman" w:hAnsi="Times New Roman"/>
          <w:color w:val="000000"/>
          <w:sz w:val="28"/>
          <w:szCs w:val="28"/>
        </w:rPr>
        <w:t>2016</w:t>
      </w:r>
    </w:p>
    <w:p w14:paraId="2A6B1016" w14:textId="2A6BD0C2" w:rsidR="00F6438A" w:rsidRDefault="00F6438A" w:rsidP="0062555D">
      <w:pPr>
        <w:pStyle w:val="PargrafodaLista"/>
        <w:spacing w:after="120" w:line="240" w:lineRule="auto"/>
        <w:ind w:left="588" w:firstLine="76"/>
        <w:jc w:val="both"/>
        <w:rPr>
          <w:rFonts w:ascii="Times New Roman" w:hAnsi="Times New Roman"/>
          <w:color w:val="000000"/>
          <w:sz w:val="28"/>
          <w:szCs w:val="28"/>
        </w:rPr>
      </w:pPr>
      <w:r w:rsidRPr="00992F10">
        <w:rPr>
          <w:rFonts w:ascii="Times New Roman" w:hAnsi="Times New Roman"/>
          <w:b/>
          <w:color w:val="000000"/>
          <w:sz w:val="28"/>
          <w:szCs w:val="28"/>
        </w:rPr>
        <w:t>Término</w:t>
      </w:r>
      <w:r w:rsidR="00C036DB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045C3A">
        <w:rPr>
          <w:rFonts w:ascii="Times New Roman" w:hAnsi="Times New Roman"/>
          <w:color w:val="000000"/>
          <w:sz w:val="28"/>
          <w:szCs w:val="28"/>
        </w:rPr>
        <w:t xml:space="preserve">Agosto de </w:t>
      </w:r>
      <w:r w:rsidR="00C036DB">
        <w:rPr>
          <w:rFonts w:ascii="Times New Roman" w:hAnsi="Times New Roman"/>
          <w:color w:val="000000"/>
          <w:sz w:val="28"/>
          <w:szCs w:val="28"/>
        </w:rPr>
        <w:t>2017</w:t>
      </w:r>
    </w:p>
    <w:p w14:paraId="0094C418" w14:textId="77777777" w:rsidR="00F6438A" w:rsidRDefault="00F6438A" w:rsidP="0062555D">
      <w:pPr>
        <w:pStyle w:val="PargrafodaLista"/>
        <w:spacing w:after="120" w:line="240" w:lineRule="auto"/>
        <w:ind w:left="588" w:firstLine="76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992F10">
        <w:rPr>
          <w:rFonts w:ascii="Times New Roman" w:hAnsi="Times New Roman"/>
          <w:b/>
          <w:color w:val="000000"/>
          <w:sz w:val="28"/>
          <w:szCs w:val="28"/>
        </w:rPr>
        <w:t>Áreade</w:t>
      </w:r>
      <w:proofErr w:type="spellEnd"/>
      <w:r w:rsidRPr="00992F10">
        <w:rPr>
          <w:rFonts w:ascii="Times New Roman" w:hAnsi="Times New Roman"/>
          <w:b/>
          <w:color w:val="000000"/>
          <w:sz w:val="28"/>
          <w:szCs w:val="28"/>
        </w:rPr>
        <w:t xml:space="preserve"> Atuação</w:t>
      </w:r>
      <w:r>
        <w:rPr>
          <w:rFonts w:ascii="Times New Roman" w:hAnsi="Times New Roman"/>
          <w:color w:val="000000"/>
          <w:sz w:val="28"/>
          <w:szCs w:val="28"/>
        </w:rPr>
        <w:t>: Desenvolvimento de Software</w:t>
      </w:r>
    </w:p>
    <w:p w14:paraId="258D723B" w14:textId="52FB7858" w:rsidR="0FDDDF1D" w:rsidRDefault="0FDDDF1D" w:rsidP="0FDDDF1D">
      <w:pPr>
        <w:pStyle w:val="PargrafodaLista"/>
        <w:spacing w:after="12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FDDDF1D">
        <w:rPr>
          <w:rFonts w:ascii="Times New Roman" w:hAnsi="Times New Roman"/>
          <w:b/>
          <w:bCs/>
          <w:color w:val="000000" w:themeColor="text1"/>
          <w:sz w:val="28"/>
          <w:szCs w:val="28"/>
        </w:rPr>
        <w:t>Atividades Desenvolvidas</w:t>
      </w:r>
      <w:r w:rsidRPr="0FDDDF1D">
        <w:rPr>
          <w:rFonts w:ascii="Times New Roman" w:hAnsi="Times New Roman"/>
          <w:color w:val="000000" w:themeColor="text1"/>
          <w:sz w:val="28"/>
          <w:szCs w:val="28"/>
        </w:rPr>
        <w:t>: Suporte aos usuários com as ferramentas e aplicações de TI no processo de faturamento e logística; desenvolvimento de aplicações de TI para otimização de operação; manutenção de sistemas e aplicações locais; convívio diário com estrangeiros, utilizando o inglês como idioma padrão para comunicação interna.</w:t>
      </w:r>
    </w:p>
    <w:p w14:paraId="70371F36" w14:textId="76393F3D" w:rsidR="00F6438A" w:rsidRPr="00F6438A" w:rsidRDefault="00F6438A" w:rsidP="0FDDDF1D">
      <w:pPr>
        <w:pStyle w:val="PargrafodaLista"/>
        <w:spacing w:after="12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D66780F" w14:textId="77777777" w:rsidR="005B2665" w:rsidRPr="00F83528" w:rsidRDefault="00695196" w:rsidP="0062555D">
      <w:pPr>
        <w:pStyle w:val="PargrafodaLista"/>
        <w:numPr>
          <w:ilvl w:val="0"/>
          <w:numId w:val="30"/>
        </w:numPr>
        <w:spacing w:after="12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Voluntário</w:t>
      </w:r>
      <w:r w:rsidR="005B2665" w:rsidRPr="00F8352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B2665" w:rsidRPr="00F83528">
        <w:rPr>
          <w:rFonts w:ascii="Times New Roman" w:hAnsi="Times New Roman"/>
          <w:color w:val="000000"/>
          <w:sz w:val="28"/>
          <w:szCs w:val="28"/>
        </w:rPr>
        <w:t>Etec</w:t>
      </w:r>
      <w:proofErr w:type="spellEnd"/>
      <w:r w:rsidR="005B2665" w:rsidRPr="00F83528">
        <w:rPr>
          <w:rFonts w:ascii="Times New Roman" w:hAnsi="Times New Roman"/>
          <w:color w:val="000000"/>
          <w:sz w:val="28"/>
          <w:szCs w:val="28"/>
        </w:rPr>
        <w:t xml:space="preserve"> Prof. Elias Miguel</w:t>
      </w:r>
      <w:r w:rsidR="00DB06E2">
        <w:rPr>
          <w:rFonts w:ascii="Times New Roman" w:hAnsi="Times New Roman"/>
          <w:color w:val="000000"/>
          <w:sz w:val="28"/>
          <w:szCs w:val="28"/>
        </w:rPr>
        <w:t xml:space="preserve"> Junior</w:t>
      </w:r>
      <w:r w:rsidR="005B2665" w:rsidRPr="00F83528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7980CE5" w14:textId="77777777" w:rsidR="00DB06E2" w:rsidRDefault="005B2665" w:rsidP="0062555D">
      <w:pPr>
        <w:pStyle w:val="PargrafodaLista"/>
        <w:spacing w:after="120" w:line="240" w:lineRule="auto"/>
        <w:ind w:left="284" w:firstLine="425"/>
        <w:jc w:val="both"/>
        <w:rPr>
          <w:rFonts w:ascii="Times New Roman" w:hAnsi="Times New Roman"/>
          <w:color w:val="000000"/>
          <w:sz w:val="28"/>
          <w:szCs w:val="28"/>
        </w:rPr>
      </w:pPr>
      <w:r w:rsidRPr="00992F10">
        <w:rPr>
          <w:rFonts w:ascii="Times New Roman" w:hAnsi="Times New Roman"/>
          <w:b/>
          <w:color w:val="000000"/>
          <w:sz w:val="28"/>
          <w:szCs w:val="28"/>
        </w:rPr>
        <w:t>Início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DB06E2">
        <w:rPr>
          <w:rFonts w:ascii="Times New Roman" w:hAnsi="Times New Roman"/>
          <w:color w:val="000000"/>
          <w:sz w:val="28"/>
          <w:szCs w:val="28"/>
        </w:rPr>
        <w:t>Novembro de 2012</w:t>
      </w:r>
    </w:p>
    <w:p w14:paraId="3FD4C30A" w14:textId="77777777" w:rsidR="005B2665" w:rsidRDefault="005B2665" w:rsidP="0062555D">
      <w:pPr>
        <w:pStyle w:val="PargrafodaLista"/>
        <w:spacing w:after="120" w:line="240" w:lineRule="auto"/>
        <w:ind w:left="284" w:firstLine="425"/>
        <w:jc w:val="both"/>
        <w:rPr>
          <w:rFonts w:ascii="Times New Roman" w:hAnsi="Times New Roman"/>
          <w:color w:val="000000"/>
          <w:sz w:val="28"/>
          <w:szCs w:val="28"/>
        </w:rPr>
      </w:pPr>
      <w:r w:rsidRPr="00992F10">
        <w:rPr>
          <w:rFonts w:ascii="Times New Roman" w:hAnsi="Times New Roman"/>
          <w:b/>
          <w:color w:val="000000"/>
          <w:sz w:val="28"/>
          <w:szCs w:val="28"/>
        </w:rPr>
        <w:t>Término</w:t>
      </w:r>
      <w:r>
        <w:rPr>
          <w:rFonts w:ascii="Times New Roman" w:hAnsi="Times New Roman"/>
          <w:color w:val="000000"/>
          <w:sz w:val="28"/>
          <w:szCs w:val="28"/>
        </w:rPr>
        <w:t>: Dezembro de 2013</w:t>
      </w:r>
    </w:p>
    <w:p w14:paraId="7199BD31" w14:textId="77777777" w:rsidR="005B2665" w:rsidRDefault="005B2665" w:rsidP="0062555D">
      <w:pPr>
        <w:pStyle w:val="PargrafodaLista"/>
        <w:spacing w:after="120" w:line="240" w:lineRule="auto"/>
        <w:ind w:left="284" w:firstLine="425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992F10">
        <w:rPr>
          <w:rFonts w:ascii="Times New Roman" w:hAnsi="Times New Roman"/>
          <w:b/>
          <w:color w:val="000000"/>
          <w:sz w:val="28"/>
          <w:szCs w:val="28"/>
        </w:rPr>
        <w:t>Áreade</w:t>
      </w:r>
      <w:proofErr w:type="spellEnd"/>
      <w:r w:rsidRPr="00992F10">
        <w:rPr>
          <w:rFonts w:ascii="Times New Roman" w:hAnsi="Times New Roman"/>
          <w:b/>
          <w:color w:val="000000"/>
          <w:sz w:val="28"/>
          <w:szCs w:val="28"/>
        </w:rPr>
        <w:t xml:space="preserve"> Atuação</w:t>
      </w:r>
      <w:r>
        <w:rPr>
          <w:rFonts w:ascii="Times New Roman" w:hAnsi="Times New Roman"/>
          <w:color w:val="000000"/>
          <w:sz w:val="28"/>
          <w:szCs w:val="28"/>
        </w:rPr>
        <w:t>: Área Técnica de Suporte Técnico em Informática</w:t>
      </w:r>
    </w:p>
    <w:p w14:paraId="5440F835" w14:textId="77777777" w:rsidR="005B2665" w:rsidRDefault="005B2665" w:rsidP="0062555D">
      <w:pPr>
        <w:pStyle w:val="PargrafodaLista"/>
        <w:spacing w:after="120" w:line="24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92F10">
        <w:rPr>
          <w:rFonts w:ascii="Times New Roman" w:hAnsi="Times New Roman"/>
          <w:b/>
          <w:color w:val="000000"/>
          <w:sz w:val="28"/>
          <w:szCs w:val="28"/>
        </w:rPr>
        <w:t>Atividades Desenvolvidas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992F10">
        <w:rPr>
          <w:rFonts w:ascii="Times New Roman" w:hAnsi="Times New Roman"/>
          <w:color w:val="000000"/>
          <w:sz w:val="28"/>
          <w:szCs w:val="28"/>
        </w:rPr>
        <w:t>Aux</w:t>
      </w:r>
      <w:r>
        <w:rPr>
          <w:rFonts w:ascii="Times New Roman" w:hAnsi="Times New Roman"/>
          <w:color w:val="000000"/>
          <w:sz w:val="28"/>
          <w:szCs w:val="28"/>
        </w:rPr>
        <w:t>iliar e planejar suporte ao usuá</w:t>
      </w:r>
      <w:r w:rsidRPr="00992F10">
        <w:rPr>
          <w:rFonts w:ascii="Times New Roman" w:hAnsi="Times New Roman"/>
          <w:color w:val="000000"/>
          <w:sz w:val="28"/>
          <w:szCs w:val="28"/>
        </w:rPr>
        <w:t>rio, Aux</w:t>
      </w:r>
      <w:r>
        <w:rPr>
          <w:rFonts w:ascii="Times New Roman" w:hAnsi="Times New Roman"/>
          <w:color w:val="000000"/>
          <w:sz w:val="28"/>
          <w:szCs w:val="28"/>
        </w:rPr>
        <w:t>iliar na man</w:t>
      </w:r>
      <w:r w:rsidR="00C7211E">
        <w:rPr>
          <w:rFonts w:ascii="Times New Roman" w:hAnsi="Times New Roman"/>
          <w:color w:val="000000"/>
          <w:sz w:val="28"/>
          <w:szCs w:val="28"/>
        </w:rPr>
        <w:t>utenção de sistemas e programas;</w:t>
      </w:r>
      <w:r>
        <w:rPr>
          <w:rFonts w:ascii="Times New Roman" w:hAnsi="Times New Roman"/>
          <w:color w:val="000000"/>
          <w:sz w:val="28"/>
          <w:szCs w:val="28"/>
        </w:rPr>
        <w:t xml:space="preserve"> Atender ligações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telefonicas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e ao pú</w:t>
      </w:r>
      <w:r w:rsidRPr="00992F10">
        <w:rPr>
          <w:rFonts w:ascii="Times New Roman" w:hAnsi="Times New Roman"/>
          <w:color w:val="000000"/>
          <w:sz w:val="28"/>
          <w:szCs w:val="28"/>
        </w:rPr>
        <w:t>blico em geral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71B61DBA" w14:textId="77777777" w:rsidR="00DB06E2" w:rsidRPr="00992F10" w:rsidRDefault="00DB06E2" w:rsidP="0062555D">
      <w:pPr>
        <w:pStyle w:val="PargrafodaLista"/>
        <w:spacing w:after="120" w:line="24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05CB457" w14:textId="73C1D9CF" w:rsidR="0FDDDF1D" w:rsidRDefault="0FDDDF1D" w:rsidP="0FDDDF1D">
      <w:pPr>
        <w:pStyle w:val="Se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32EBFFAC" w14:textId="2B9D7A1E" w:rsidR="0FDDDF1D" w:rsidRDefault="0FDDDF1D" w:rsidP="0FDDDF1D">
      <w:pPr>
        <w:pStyle w:val="Se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3CAE9C1" w14:textId="2A76CB24" w:rsidR="0FDDDF1D" w:rsidRDefault="0FDDDF1D" w:rsidP="0FDDDF1D">
      <w:pPr>
        <w:pStyle w:val="Se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6D5ECB7" w14:textId="235AF2CC" w:rsidR="0FDDDF1D" w:rsidRDefault="0FDDDF1D" w:rsidP="0FDDDF1D">
      <w:pPr>
        <w:pStyle w:val="Se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7FB451E" w14:textId="23F14ED6" w:rsidR="0FDDDF1D" w:rsidRDefault="0FDDDF1D" w:rsidP="0FDDDF1D">
      <w:pPr>
        <w:pStyle w:val="Se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1225456" w14:textId="77777777" w:rsidR="00756035" w:rsidRPr="00B65B75" w:rsidRDefault="008036CC" w:rsidP="0062555D">
      <w:pPr>
        <w:pStyle w:val="Se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QUALIFICAÇÕES</w:t>
      </w:r>
    </w:p>
    <w:p w14:paraId="69CA0C89" w14:textId="77777777" w:rsidR="00756035" w:rsidRPr="00B65B75" w:rsidRDefault="0028476C" w:rsidP="0062555D">
      <w:pPr>
        <w:pStyle w:val="Seo"/>
        <w:jc w:val="both"/>
        <w:rPr>
          <w:rFonts w:ascii="Times New Roman" w:hAnsi="Times New Roman"/>
          <w:color w:val="000000"/>
          <w:sz w:val="28"/>
          <w:szCs w:val="28"/>
        </w:rPr>
      </w:pPr>
      <w:r w:rsidRPr="00B65B75">
        <w:rPr>
          <w:rFonts w:ascii="Times New Roman" w:hAnsi="Times New Roman"/>
          <w:color w:val="000000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543A52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4605" r="9525" b="13335"/>
                <wp:wrapNone/>
                <wp:docPr id="2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wp14="http://schemas.microsoft.com/office/word/2010/wordml">
            <w:pict w14:anchorId="489580C2">
              <v:shape id="AutoShape 17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jD0BLJwCAAB5BQAADgAAAAAAAAAAAAAAAAAuAgAAZHJzL2Uyb0Rv&#10;Yy54bWxQSwECLQAUAAYACAAAACEABcompdoAAAAGAQAADwAAAAAAAAAAAAAAAAD2BAAAZHJzL2Rv&#10;d25yZXYueG1sUEsFBgAAAAAEAAQA8wAAAP0FAAAAAA==&#10;" w14:anchorId="503BE4AB">
                <w10:wrap anchorx="margin"/>
              </v:shape>
            </w:pict>
          </mc:Fallback>
        </mc:AlternateContent>
      </w:r>
    </w:p>
    <w:p w14:paraId="78A532E8" w14:textId="77777777" w:rsidR="00AA3876" w:rsidRDefault="00AA3876" w:rsidP="0062555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Profissional Técnico de Nível Médio de Técnico em Informática</w:t>
      </w:r>
    </w:p>
    <w:p w14:paraId="7C97993E" w14:textId="725DE90F" w:rsidR="00B30D63" w:rsidRPr="00045C3A" w:rsidRDefault="00B83A93" w:rsidP="00045C3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B65B75">
        <w:rPr>
          <w:rFonts w:ascii="Times New Roman" w:hAnsi="Times New Roman"/>
          <w:color w:val="000000"/>
          <w:sz w:val="28"/>
          <w:szCs w:val="28"/>
        </w:rPr>
        <w:t>Inglês</w:t>
      </w:r>
      <w:r w:rsidR="00BF03D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8476C">
        <w:rPr>
          <w:rFonts w:ascii="Times New Roman" w:hAnsi="Times New Roman"/>
          <w:color w:val="000000"/>
          <w:sz w:val="28"/>
          <w:szCs w:val="28"/>
        </w:rPr>
        <w:t>Fluente</w:t>
      </w:r>
      <w:r w:rsidR="00B77AD3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045C3A">
        <w:rPr>
          <w:rFonts w:ascii="Times New Roman" w:hAnsi="Times New Roman"/>
          <w:color w:val="000000"/>
          <w:sz w:val="28"/>
          <w:szCs w:val="28"/>
        </w:rPr>
        <w:t>CCBEU Sorocaba (2015-2017), experiência trabalhando com estrangeiros e utilizando inglês para comunicação</w:t>
      </w:r>
      <w:r w:rsidRPr="00045C3A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A51ECFD" w14:textId="051965F3" w:rsidR="00014042" w:rsidRDefault="00014042" w:rsidP="0062555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014042">
        <w:rPr>
          <w:rFonts w:ascii="Times New Roman" w:hAnsi="Times New Roman"/>
          <w:color w:val="000000"/>
          <w:sz w:val="28"/>
          <w:szCs w:val="28"/>
        </w:rPr>
        <w:t xml:space="preserve">Linguagens de Programação C, C#, </w:t>
      </w:r>
      <w:r w:rsidR="00C7211E">
        <w:rPr>
          <w:rFonts w:ascii="Times New Roman" w:hAnsi="Times New Roman"/>
          <w:color w:val="000000"/>
          <w:sz w:val="28"/>
          <w:szCs w:val="28"/>
        </w:rPr>
        <w:t>VB.NET, SQL</w:t>
      </w:r>
      <w:r w:rsidR="00EB5659">
        <w:rPr>
          <w:rFonts w:ascii="Times New Roman" w:hAnsi="Times New Roman"/>
          <w:color w:val="000000"/>
          <w:sz w:val="28"/>
          <w:szCs w:val="28"/>
        </w:rPr>
        <w:t>, VBA, PLSQL, JAVA</w:t>
      </w:r>
      <w:bookmarkStart w:id="0" w:name="_GoBack"/>
      <w:bookmarkEnd w:id="0"/>
    </w:p>
    <w:p w14:paraId="40DD8401" w14:textId="77777777" w:rsidR="00020896" w:rsidRPr="005B2665" w:rsidRDefault="00023433" w:rsidP="0062555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Times New Roman" w:hAnsi="Times New Roman"/>
          <w:b/>
          <w:caps/>
          <w:noProof/>
          <w:color w:val="000000"/>
          <w:spacing w:val="10"/>
          <w:sz w:val="28"/>
          <w:szCs w:val="28"/>
        </w:rPr>
      </w:pPr>
      <w:r w:rsidRPr="00014042">
        <w:rPr>
          <w:rFonts w:ascii="Times New Roman" w:hAnsi="Times New Roman"/>
          <w:color w:val="000000"/>
          <w:sz w:val="28"/>
          <w:szCs w:val="28"/>
          <w:lang w:val="en-US"/>
        </w:rPr>
        <w:t>Microsoft Office</w:t>
      </w:r>
    </w:p>
    <w:sectPr w:rsidR="00020896" w:rsidRPr="005B2665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ADF65" w14:textId="77777777" w:rsidR="00D85A65" w:rsidRDefault="00D85A65">
      <w:r>
        <w:separator/>
      </w:r>
    </w:p>
  </w:endnote>
  <w:endnote w:type="continuationSeparator" w:id="0">
    <w:p w14:paraId="4D2A56A7" w14:textId="77777777" w:rsidR="00D85A65" w:rsidRDefault="00D8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4E3E" w14:textId="77777777" w:rsidR="009C3B99" w:rsidRDefault="009C3B99" w:rsidP="00432E0E">
    <w:pPr>
      <w:pStyle w:val="Rodap"/>
      <w:jc w:val="center"/>
      <w:rPr>
        <w:lang w:val="pt-BR"/>
      </w:rPr>
    </w:pPr>
  </w:p>
  <w:p w14:paraId="24ED9040" w14:textId="77777777" w:rsidR="00432E0E" w:rsidRPr="00432E0E" w:rsidRDefault="00432E0E" w:rsidP="00432E0E">
    <w:pPr>
      <w:pStyle w:val="Rodap"/>
      <w:jc w:val="cen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8C9F1" w14:textId="77777777" w:rsidR="00D85A65" w:rsidRDefault="00D85A65">
      <w:r>
        <w:separator/>
      </w:r>
    </w:p>
  </w:footnote>
  <w:footnote w:type="continuationSeparator" w:id="0">
    <w:p w14:paraId="40978AAF" w14:textId="77777777" w:rsidR="00D85A65" w:rsidRDefault="00D85A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72168" w14:textId="77777777" w:rsidR="009C3B99" w:rsidRPr="00432E0E" w:rsidRDefault="0028476C" w:rsidP="00432E0E">
    <w:pPr>
      <w:pStyle w:val="Cabealho"/>
      <w:jc w:val="center"/>
      <w:rPr>
        <w:lang w:val="pt-BR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89580C2" wp14:editId="0777777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12700" t="8890" r="6350" b="120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wp14="http://schemas.microsoft.com/office/word/2010/wordml">
          <w:pict w14:anchorId="78A532E8">
            <v:shapetype id="_x0000_t32" coordsize="21600,21600" o:oned="t" filled="f" o:spt="32" path="m,l21600,21600e" w14:anchorId="2CE7007B">
              <v:path fillok="f" arrowok="t" o:connecttype="none"/>
              <o:lock v:ext="edit" shapetype="t"/>
            </v:shapetype>
            <v:shape id="AutoShape 5" style="position:absolute;margin-left:578pt;margin-top:-7.9pt;width:0;height:857.1pt;z-index:251657728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spid="_x0000_s1026" strokecolor="#fe863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ADloxvIgIAAD0EAAAOAAAAAAAAAAAAAAAAAC4CAABkcnMvZTJvRG9j&#10;LnhtbFBLAQItABQABgAIAAAAIQBapa5U4QAAAA4BAAAPAAAAAAAAAAAAAAAAAHwEAABkcnMvZG93&#10;bnJldi54bWxQSwUGAAAAAAQABADzAAAAigUAAAAA&#10;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5F1889"/>
    <w:multiLevelType w:val="hybridMultilevel"/>
    <w:tmpl w:val="02D03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2D30227"/>
    <w:multiLevelType w:val="hybridMultilevel"/>
    <w:tmpl w:val="7B8E7116"/>
    <w:lvl w:ilvl="0" w:tplc="0416000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7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4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1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8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5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308" w:hanging="360"/>
      </w:pPr>
      <w:rPr>
        <w:rFonts w:ascii="Wingdings" w:hAnsi="Wingdings" w:hint="default"/>
      </w:rPr>
    </w:lvl>
  </w:abstractNum>
  <w:abstractNum w:abstractNumId="18">
    <w:nsid w:val="75D078E1"/>
    <w:multiLevelType w:val="hybridMultilevel"/>
    <w:tmpl w:val="29D06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BD7CEA"/>
    <w:multiLevelType w:val="hybridMultilevel"/>
    <w:tmpl w:val="573AC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4"/>
  </w:num>
  <w:num w:numId="25">
    <w:abstractNumId w:val="10"/>
  </w:num>
  <w:num w:numId="26">
    <w:abstractNumId w:val="15"/>
  </w:num>
  <w:num w:numId="27">
    <w:abstractNumId w:val="17"/>
  </w:num>
  <w:num w:numId="28">
    <w:abstractNumId w:val="18"/>
  </w:num>
  <w:num w:numId="29">
    <w:abstractNumId w:val="1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14042"/>
    <w:rsid w:val="000172F8"/>
    <w:rsid w:val="00020896"/>
    <w:rsid w:val="00023433"/>
    <w:rsid w:val="0002401A"/>
    <w:rsid w:val="00045C3A"/>
    <w:rsid w:val="00055B0C"/>
    <w:rsid w:val="000A205D"/>
    <w:rsid w:val="000B5E17"/>
    <w:rsid w:val="000C3083"/>
    <w:rsid w:val="000E0B8D"/>
    <w:rsid w:val="000E18BD"/>
    <w:rsid w:val="000F2378"/>
    <w:rsid w:val="00142934"/>
    <w:rsid w:val="001638B8"/>
    <w:rsid w:val="00163F2A"/>
    <w:rsid w:val="001C09F7"/>
    <w:rsid w:val="002039BD"/>
    <w:rsid w:val="002366E7"/>
    <w:rsid w:val="00257F62"/>
    <w:rsid w:val="002602EA"/>
    <w:rsid w:val="00266305"/>
    <w:rsid w:val="0027211F"/>
    <w:rsid w:val="0028476C"/>
    <w:rsid w:val="00296156"/>
    <w:rsid w:val="002C72DC"/>
    <w:rsid w:val="002E3362"/>
    <w:rsid w:val="00337A15"/>
    <w:rsid w:val="0037035C"/>
    <w:rsid w:val="00432E0E"/>
    <w:rsid w:val="00451035"/>
    <w:rsid w:val="00464338"/>
    <w:rsid w:val="00487A7F"/>
    <w:rsid w:val="004C131B"/>
    <w:rsid w:val="004E5411"/>
    <w:rsid w:val="00520E39"/>
    <w:rsid w:val="00557399"/>
    <w:rsid w:val="005657D9"/>
    <w:rsid w:val="00585CAA"/>
    <w:rsid w:val="005B2665"/>
    <w:rsid w:val="005B5FD3"/>
    <w:rsid w:val="005E6BFC"/>
    <w:rsid w:val="00602D93"/>
    <w:rsid w:val="006100F1"/>
    <w:rsid w:val="0062555D"/>
    <w:rsid w:val="0063021C"/>
    <w:rsid w:val="00695196"/>
    <w:rsid w:val="006D14E8"/>
    <w:rsid w:val="006F362F"/>
    <w:rsid w:val="0071757E"/>
    <w:rsid w:val="0073073A"/>
    <w:rsid w:val="00741D6E"/>
    <w:rsid w:val="007454E8"/>
    <w:rsid w:val="00756035"/>
    <w:rsid w:val="0075724D"/>
    <w:rsid w:val="007A2B58"/>
    <w:rsid w:val="007C3274"/>
    <w:rsid w:val="007E71AF"/>
    <w:rsid w:val="007E7BAA"/>
    <w:rsid w:val="008036CC"/>
    <w:rsid w:val="00844D20"/>
    <w:rsid w:val="00877C3D"/>
    <w:rsid w:val="00892E66"/>
    <w:rsid w:val="008A1AFB"/>
    <w:rsid w:val="008A51EB"/>
    <w:rsid w:val="008A7947"/>
    <w:rsid w:val="00934254"/>
    <w:rsid w:val="009347CC"/>
    <w:rsid w:val="00992F10"/>
    <w:rsid w:val="009967CD"/>
    <w:rsid w:val="009C3B99"/>
    <w:rsid w:val="009D595E"/>
    <w:rsid w:val="00A17348"/>
    <w:rsid w:val="00A23DDC"/>
    <w:rsid w:val="00A25CF8"/>
    <w:rsid w:val="00A704FA"/>
    <w:rsid w:val="00A951B7"/>
    <w:rsid w:val="00AA3876"/>
    <w:rsid w:val="00AB5B31"/>
    <w:rsid w:val="00AF777E"/>
    <w:rsid w:val="00B30D63"/>
    <w:rsid w:val="00B501EE"/>
    <w:rsid w:val="00B65B75"/>
    <w:rsid w:val="00B75930"/>
    <w:rsid w:val="00B77AD3"/>
    <w:rsid w:val="00B83A93"/>
    <w:rsid w:val="00BF03DA"/>
    <w:rsid w:val="00C00CA4"/>
    <w:rsid w:val="00C036DB"/>
    <w:rsid w:val="00C16D8F"/>
    <w:rsid w:val="00C34203"/>
    <w:rsid w:val="00C343D9"/>
    <w:rsid w:val="00C7211E"/>
    <w:rsid w:val="00CB56E8"/>
    <w:rsid w:val="00CC21DB"/>
    <w:rsid w:val="00CF1A09"/>
    <w:rsid w:val="00CF7A85"/>
    <w:rsid w:val="00D31945"/>
    <w:rsid w:val="00D420F7"/>
    <w:rsid w:val="00D849A2"/>
    <w:rsid w:val="00D85A65"/>
    <w:rsid w:val="00DB06E2"/>
    <w:rsid w:val="00DC6991"/>
    <w:rsid w:val="00DF3289"/>
    <w:rsid w:val="00E015AD"/>
    <w:rsid w:val="00E11E07"/>
    <w:rsid w:val="00E40FE6"/>
    <w:rsid w:val="00E845AC"/>
    <w:rsid w:val="00EB317C"/>
    <w:rsid w:val="00EB5659"/>
    <w:rsid w:val="00F26226"/>
    <w:rsid w:val="00F27B3E"/>
    <w:rsid w:val="00F31996"/>
    <w:rsid w:val="00F6438A"/>
    <w:rsid w:val="00F83528"/>
    <w:rsid w:val="00F92818"/>
    <w:rsid w:val="00FA3990"/>
    <w:rsid w:val="00FA55B4"/>
    <w:rsid w:val="00FB2F12"/>
    <w:rsid w:val="00FD70EA"/>
    <w:rsid w:val="00FE240F"/>
    <w:rsid w:val="00FF2C97"/>
    <w:rsid w:val="0FDDDF1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30832F79"/>
  <w15:chartTrackingRefBased/>
  <w15:docId w15:val="{18E828A3-D132-4011-B691-8C86AEA5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 w:val="x-none" w:eastAsia="x-none"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 w:eastAsia="x-none"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 w:val="x-none" w:eastAsia="x-none"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 w:eastAsia="x-none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CF7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4</TotalTime>
  <Pages>1</Pages>
  <Words>249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Vasconcelos</dc:creator>
  <cp:keywords/>
  <cp:lastModifiedBy>Willian Vasconcelos</cp:lastModifiedBy>
  <cp:revision>17</cp:revision>
  <cp:lastPrinted>2012-04-02T11:55:00Z</cp:lastPrinted>
  <dcterms:created xsi:type="dcterms:W3CDTF">2017-04-24T10:22:00Z</dcterms:created>
  <dcterms:modified xsi:type="dcterms:W3CDTF">2017-08-25T01:59:00Z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  <property fmtid="{D5CDD505-2E9C-101B-9397-08002B2CF9AE}" pid="4" name="_2015_ms_pID_725343">
    <vt:lpwstr>(2)Vl3RJRGpC9lB45iE9HsHL+wz80Xh5F9L8Uudm+WlD19ssCvR9cZvr8DhH/VUiXkqUika36KF
JtO/ewkobfZM0AfCrTzZAfa8Uywe7r4Ma1nU0hxX11eGM75tYq/eYBBxSuCqz93Z4sVTBTaO
4tlNJCjqMTAEdJs0pP1uBMb/j8Q7bvuY3BqUUfZagOI4XuuBlFv3wZbo31IwpdFmlkD3yJjv
dYdfUcyQpEtEOES8bZ</vt:lpwstr>
  </property>
  <property fmtid="{D5CDD505-2E9C-101B-9397-08002B2CF9AE}" pid="5" name="_2015_ms_pID_7253431">
    <vt:lpwstr>7ec1aBLs5pKx+ugSFBVjs0B5I1lKWECVhnIUfzoTJpsN+9uumbaaVk
GJf4lkOD2KL2sM54mrAka8EBTrwx8TtENb35iVsAsb063F05BIR5QZyXl0MhF4vvxufCtE3g
dMYctvhUW2bsmjUh9dDTkg3bcxf+BX7uSk83ruig8tnCJBXWJS8jH0uuQVbWNZCSl24=</vt:lpwstr>
  </property>
</Properties>
</file>